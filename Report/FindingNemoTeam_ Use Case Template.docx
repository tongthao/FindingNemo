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AF" w:rsidRPr="006470F0" w:rsidRDefault="006847AF" w:rsidP="006847AF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6847AF" w:rsidRPr="006470F0" w:rsidRDefault="006847AF" w:rsidP="004A7EEA">
      <w:pPr>
        <w:pStyle w:val="Bodytext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3A6D89" w:rsidP="004A7EEA">
      <w:pPr>
        <w:spacing w:after="48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>Use Case Template</w:t>
      </w:r>
    </w:p>
    <w:p w:rsidR="006847AF" w:rsidRPr="006470F0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Project Name: </w:t>
      </w:r>
      <w:r w:rsidR="00BE33D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Website Quản lý tin tức </w:t>
      </w:r>
    </w:p>
    <w:p w:rsidR="006847AF" w:rsidRPr="006470F0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Project ID: </w:t>
      </w:r>
      <w:r w:rsidR="00BE33D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>Finding Nemo Team</w:t>
      </w:r>
    </w:p>
    <w:p w:rsidR="006847AF" w:rsidRPr="006470F0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>Executive Sponsor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  <w:r w:rsidR="00BE33D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>Lê Thành Công</w:t>
      </w:r>
    </w:p>
    <w:p w:rsidR="006847AF" w:rsidRPr="006470F0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Project Manager:  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>Nguyễn Lê Hoàng</w:t>
      </w:r>
    </w:p>
    <w:p w:rsidR="006847AF" w:rsidRPr="006470F0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t>Business Analyst:</w:t>
      </w:r>
      <w:r w:rsidR="00BE33D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 w:rsidR="000B62E1" w:rsidRPr="006470F0">
        <w:rPr>
          <w:rFonts w:ascii="Times New Roman" w:hAnsi="Times New Roman"/>
          <w:b/>
          <w:color w:val="000000" w:themeColor="text1"/>
          <w:sz w:val="26"/>
          <w:szCs w:val="26"/>
        </w:rPr>
        <w:t xml:space="preserve">Nguyễn Thị Thập </w:t>
      </w:r>
    </w:p>
    <w:p w:rsidR="006847AF" w:rsidRPr="006470F0" w:rsidRDefault="006847AF" w:rsidP="006847AF">
      <w:pPr>
        <w:pStyle w:val="Bodytext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pStyle w:val="Bodytext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pStyle w:val="Bodytext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6847AF" w:rsidRPr="006470F0" w:rsidRDefault="006847AF" w:rsidP="006847AF">
      <w:pPr>
        <w:pStyle w:val="Bodytext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Date: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ab/>
      </w:r>
      <w:r w:rsidR="004A7EEA" w:rsidRPr="006470F0">
        <w:rPr>
          <w:rFonts w:ascii="Times New Roman" w:hAnsi="Times New Roman"/>
          <w:color w:val="000000" w:themeColor="text1"/>
          <w:sz w:val="26"/>
          <w:szCs w:val="26"/>
        </w:rPr>
        <w:fldChar w:fldCharType="begin"/>
      </w:r>
      <w:r w:rsidR="004A7EEA" w:rsidRPr="006470F0">
        <w:rPr>
          <w:rFonts w:ascii="Times New Roman" w:hAnsi="Times New Roman"/>
          <w:color w:val="000000" w:themeColor="text1"/>
          <w:sz w:val="26"/>
          <w:szCs w:val="26"/>
        </w:rPr>
        <w:instrText xml:space="preserve"> SAVEDATE  \@ "MMMM d, yyyy"  \* MERGEFORMAT </w:instrText>
      </w:r>
      <w:r w:rsidR="004A7EEA" w:rsidRPr="006470F0">
        <w:rPr>
          <w:rFonts w:ascii="Times New Roman" w:hAnsi="Times New Roman"/>
          <w:color w:val="000000" w:themeColor="text1"/>
          <w:sz w:val="26"/>
          <w:szCs w:val="26"/>
        </w:rPr>
        <w:fldChar w:fldCharType="separate"/>
      </w:r>
      <w:r w:rsidR="00146371">
        <w:rPr>
          <w:rFonts w:ascii="Times New Roman" w:hAnsi="Times New Roman"/>
          <w:noProof/>
          <w:color w:val="000000" w:themeColor="text1"/>
          <w:sz w:val="26"/>
          <w:szCs w:val="26"/>
        </w:rPr>
        <w:t>September 19, 2016</w:t>
      </w:r>
      <w:r w:rsidR="004A7EEA" w:rsidRPr="006470F0">
        <w:rPr>
          <w:rFonts w:ascii="Times New Roman" w:hAnsi="Times New Roman"/>
          <w:color w:val="000000" w:themeColor="text1"/>
          <w:sz w:val="26"/>
          <w:szCs w:val="26"/>
        </w:rPr>
        <w:fldChar w:fldCharType="end"/>
      </w:r>
    </w:p>
    <w:p w:rsidR="000B62E1" w:rsidRPr="006470F0" w:rsidRDefault="006847AF" w:rsidP="000B62E1">
      <w:pPr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b/>
          <w:color w:val="000000" w:themeColor="text1"/>
          <w:sz w:val="26"/>
          <w:szCs w:val="26"/>
        </w:rPr>
        <w:br w:type="page"/>
      </w:r>
      <w:r w:rsidR="000B62E1" w:rsidRPr="006470F0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 </w:t>
      </w:r>
    </w:p>
    <w:p w:rsidR="00083ABE" w:rsidRPr="006470F0" w:rsidRDefault="0036089E" w:rsidP="00722A41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br w:type="page"/>
      </w:r>
      <w:r w:rsidR="00083ABE" w:rsidRPr="006470F0">
        <w:rPr>
          <w:rFonts w:ascii="Times New Roman" w:hAnsi="Times New Roman"/>
          <w:color w:val="000000" w:themeColor="text1"/>
          <w:sz w:val="26"/>
          <w:szCs w:val="26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33EAA" w:rsidRPr="006470F0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Pr="006470F0" w:rsidRDefault="00306F22" w:rsidP="00575794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Revision Description</w:t>
            </w: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.01</w:t>
            </w: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.02</w:t>
            </w: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.03</w:t>
            </w: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.04</w:t>
            </w: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A63A5E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Approved </w:t>
            </w:r>
            <w:r w:rsidR="00A63A5E"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Use Case</w:t>
            </w: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306F22">
        <w:tc>
          <w:tcPr>
            <w:tcW w:w="135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4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213" w:type="dxa"/>
          </w:tcPr>
          <w:p w:rsidR="00A6280F" w:rsidRPr="006470F0" w:rsidRDefault="00A6280F" w:rsidP="00575794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984378" w:rsidRPr="006470F0" w:rsidRDefault="00984378" w:rsidP="004A7EEA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8254A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0" w:name="_Toc221528079"/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Approvals</w:t>
      </w:r>
      <w:bookmarkEnd w:id="0"/>
    </w:p>
    <w:p w:rsidR="00984378" w:rsidRPr="006470F0" w:rsidRDefault="00984378" w:rsidP="00984378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We have carefully assessed the </w:t>
      </w:r>
      <w:r w:rsidR="00193E23" w:rsidRPr="006470F0">
        <w:rPr>
          <w:rFonts w:ascii="Times New Roman" w:hAnsi="Times New Roman"/>
          <w:color w:val="000000" w:themeColor="text1"/>
          <w:sz w:val="26"/>
          <w:szCs w:val="26"/>
        </w:rPr>
        <w:t>Use Cases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 for this </w:t>
      </w:r>
      <w:r w:rsidRPr="006470F0">
        <w:rPr>
          <w:rFonts w:ascii="Times New Roman" w:hAnsi="Times New Roman"/>
          <w:color w:val="000000" w:themeColor="text1"/>
          <w:sz w:val="26"/>
          <w:szCs w:val="26"/>
          <w:u w:val="single"/>
        </w:rPr>
        <w:t>project.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  This document has been completed in accordance with the requirements of the System Development Methodology.</w:t>
      </w: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MANAGEMENT CERTIFICATION - Please check the appropriate statement.</w:t>
      </w: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______ the document is accepted. </w:t>
      </w: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______ the document is accepted pending the changes noted.</w:t>
      </w: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______ the document is not accepted.</w:t>
      </w:r>
    </w:p>
    <w:p w:rsidR="00984378" w:rsidRPr="006470F0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984378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193E23" w:rsidRPr="006470F0" w:rsidRDefault="00984378" w:rsidP="00984378">
      <w:pPr>
        <w:tabs>
          <w:tab w:val="left" w:pos="2835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6470F0" w:rsidRDefault="00984378" w:rsidP="00984378">
      <w:pPr>
        <w:tabs>
          <w:tab w:val="left" w:pos="2835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(*=Required</w:t>
      </w:r>
      <w:r w:rsidR="00193E23"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  **= Submit for Review Approval Not Required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:rsidR="00984378" w:rsidRPr="006470F0" w:rsidRDefault="00984378" w:rsidP="00984378">
      <w:pPr>
        <w:tabs>
          <w:tab w:val="left" w:pos="2835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314D94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Executive Sponsor**</w:t>
      </w:r>
      <w:r w:rsidR="00FB3CF6" w:rsidRPr="006470F0">
        <w:rPr>
          <w:rFonts w:ascii="Times New Roman" w:hAnsi="Times New Roman"/>
          <w:color w:val="000000" w:themeColor="text1"/>
          <w:sz w:val="26"/>
          <w:szCs w:val="26"/>
        </w:rPr>
        <w:tab/>
      </w:r>
      <w:r w:rsidR="00984378" w:rsidRPr="006470F0">
        <w:rPr>
          <w:rFonts w:ascii="Times New Roman" w:hAnsi="Times New Roman"/>
          <w:color w:val="000000" w:themeColor="text1"/>
          <w:sz w:val="26"/>
          <w:szCs w:val="26"/>
        </w:rPr>
        <w:t>DATE</w:t>
      </w:r>
    </w:p>
    <w:p w:rsidR="00984378" w:rsidRPr="006470F0" w:rsidRDefault="00984378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7E7FAB" w:rsidRPr="006470F0" w:rsidRDefault="007E7FAB" w:rsidP="007E7FAB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Project Sponsor*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ab/>
        <w:t>DATE</w:t>
      </w:r>
    </w:p>
    <w:p w:rsidR="007E7FAB" w:rsidRPr="006470F0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7E7FAB" w:rsidRPr="006470F0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Quality Assurance Manager</w:t>
      </w:r>
      <w:r w:rsidR="00193E23"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 / Team Lead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>*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ab/>
        <w:t>DATE</w:t>
      </w:r>
    </w:p>
    <w:p w:rsidR="00984378" w:rsidRPr="006470F0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Business Analyst Manager</w:t>
      </w:r>
      <w:r w:rsidR="00314D94"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 / Team Lead*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ab/>
        <w:t>DATE</w:t>
      </w:r>
    </w:p>
    <w:p w:rsidR="00984378" w:rsidRPr="006470F0" w:rsidRDefault="00984378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</w:p>
    <w:p w:rsidR="00984378" w:rsidRPr="006470F0" w:rsidRDefault="00FB3CF6" w:rsidP="00FB3CF6">
      <w:pPr>
        <w:tabs>
          <w:tab w:val="left" w:pos="6480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>Project Manager</w:t>
      </w:r>
      <w:r w:rsidRPr="006470F0">
        <w:rPr>
          <w:rFonts w:ascii="Times New Roman" w:hAnsi="Times New Roman"/>
          <w:color w:val="000000" w:themeColor="text1"/>
          <w:sz w:val="26"/>
          <w:szCs w:val="26"/>
        </w:rPr>
        <w:tab/>
      </w:r>
      <w:r w:rsidR="00984378" w:rsidRPr="006470F0">
        <w:rPr>
          <w:rFonts w:ascii="Times New Roman" w:hAnsi="Times New Roman"/>
          <w:color w:val="000000" w:themeColor="text1"/>
          <w:sz w:val="26"/>
          <w:szCs w:val="26"/>
        </w:rPr>
        <w:t>DATE</w:t>
      </w:r>
    </w:p>
    <w:p w:rsidR="002103D8" w:rsidRPr="006470F0" w:rsidRDefault="00984378" w:rsidP="002103D8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1" w:name="_Toc221528080"/>
      <w:r w:rsidR="002103D8"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C33EAA" w:rsidRPr="006470F0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470F0" w:rsidRDefault="00BF3061" w:rsidP="00BF3061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470F0" w:rsidRDefault="00BF3061" w:rsidP="00BF3061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6470F0" w:rsidRDefault="00BF3061" w:rsidP="00BF3061">
            <w:pPr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Cases</w:t>
            </w:r>
          </w:p>
        </w:tc>
      </w:tr>
      <w:tr w:rsidR="00C33EAA" w:rsidRPr="006470F0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Xem bài viết 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User 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Kích vào hình ảnh hoạt đường link để đọc bài </w:t>
            </w:r>
          </w:p>
        </w:tc>
      </w:tr>
      <w:tr w:rsidR="00C33EAA" w:rsidRPr="006470F0" w:rsidTr="00BF3061">
        <w:trPr>
          <w:trHeight w:val="289"/>
        </w:trPr>
        <w:tc>
          <w:tcPr>
            <w:tcW w:w="1458" w:type="dxa"/>
          </w:tcPr>
          <w:p w:rsidR="00F305F6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Tìm kiếm bài viết </w:t>
            </w:r>
          </w:p>
        </w:tc>
        <w:tc>
          <w:tcPr>
            <w:tcW w:w="1980" w:type="dxa"/>
          </w:tcPr>
          <w:p w:rsidR="00F305F6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User </w:t>
            </w:r>
          </w:p>
        </w:tc>
        <w:tc>
          <w:tcPr>
            <w:tcW w:w="6300" w:type="dxa"/>
          </w:tcPr>
          <w:p w:rsidR="00F305F6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Tìm kiếm tin tức mình muốn đọc </w:t>
            </w:r>
          </w:p>
        </w:tc>
      </w:tr>
      <w:tr w:rsidR="000B62E1" w:rsidRPr="006470F0" w:rsidTr="00BF3061">
        <w:trPr>
          <w:trHeight w:val="289"/>
        </w:trPr>
        <w:tc>
          <w:tcPr>
            <w:tcW w:w="1458" w:type="dxa"/>
          </w:tcPr>
          <w:p w:rsidR="000B62E1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Comment</w:t>
            </w:r>
          </w:p>
        </w:tc>
        <w:tc>
          <w:tcPr>
            <w:tcW w:w="1980" w:type="dxa"/>
          </w:tcPr>
          <w:p w:rsidR="000B62E1" w:rsidRPr="006470F0" w:rsidRDefault="000B62E1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User </w:t>
            </w:r>
          </w:p>
        </w:tc>
        <w:tc>
          <w:tcPr>
            <w:tcW w:w="6300" w:type="dxa"/>
          </w:tcPr>
          <w:p w:rsidR="000B62E1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Bình luận sau khi đọc các bài viết </w:t>
            </w:r>
          </w:p>
        </w:tc>
      </w:tr>
      <w:tr w:rsidR="00C33EAA" w:rsidRPr="006470F0" w:rsidTr="00BF3061">
        <w:trPr>
          <w:trHeight w:val="289"/>
        </w:trPr>
        <w:tc>
          <w:tcPr>
            <w:tcW w:w="1458" w:type="dxa"/>
          </w:tcPr>
          <w:p w:rsidR="00F305F6" w:rsidRPr="006470F0" w:rsidRDefault="00451D5E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Quản lý bài viết </w:t>
            </w:r>
          </w:p>
        </w:tc>
        <w:tc>
          <w:tcPr>
            <w:tcW w:w="1980" w:type="dxa"/>
          </w:tcPr>
          <w:p w:rsidR="00F305F6" w:rsidRPr="006470F0" w:rsidRDefault="00451D5E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300" w:type="dxa"/>
          </w:tcPr>
          <w:p w:rsidR="00F305F6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Đăng bài ,sửa bài  ,xóa bài .</w:t>
            </w:r>
          </w:p>
        </w:tc>
      </w:tr>
      <w:tr w:rsidR="00553288" w:rsidRPr="006470F0" w:rsidTr="00BF3061">
        <w:trPr>
          <w:trHeight w:val="289"/>
        </w:trPr>
        <w:tc>
          <w:tcPr>
            <w:tcW w:w="1458" w:type="dxa"/>
          </w:tcPr>
          <w:p w:rsidR="00553288" w:rsidRPr="006470F0" w:rsidRDefault="00553288" w:rsidP="0055328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Quản lý thông báo </w:t>
            </w:r>
          </w:p>
        </w:tc>
        <w:tc>
          <w:tcPr>
            <w:tcW w:w="198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30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Kiểm tra và đăng các thông báo </w:t>
            </w:r>
          </w:p>
        </w:tc>
      </w:tr>
      <w:tr w:rsidR="00553288" w:rsidRPr="006470F0" w:rsidTr="00BF3061">
        <w:trPr>
          <w:trHeight w:val="289"/>
        </w:trPr>
        <w:tc>
          <w:tcPr>
            <w:tcW w:w="1458" w:type="dxa"/>
          </w:tcPr>
          <w:p w:rsidR="00553288" w:rsidRPr="006470F0" w:rsidRDefault="00553288" w:rsidP="0055328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Quản lý giao diện </w:t>
            </w:r>
          </w:p>
        </w:tc>
        <w:tc>
          <w:tcPr>
            <w:tcW w:w="198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30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Thay đổi giao diện người dùng </w:t>
            </w:r>
          </w:p>
        </w:tc>
      </w:tr>
      <w:tr w:rsidR="00553288" w:rsidRPr="006470F0" w:rsidTr="00BF3061">
        <w:trPr>
          <w:trHeight w:val="289"/>
        </w:trPr>
        <w:tc>
          <w:tcPr>
            <w:tcW w:w="1458" w:type="dxa"/>
          </w:tcPr>
          <w:p w:rsidR="00553288" w:rsidRPr="006470F0" w:rsidRDefault="00553288" w:rsidP="00553288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Thống kê </w:t>
            </w:r>
          </w:p>
        </w:tc>
        <w:tc>
          <w:tcPr>
            <w:tcW w:w="198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300" w:type="dxa"/>
          </w:tcPr>
          <w:p w:rsidR="00553288" w:rsidRPr="006470F0" w:rsidRDefault="0055328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Thống kê các tin đã đăng </w:t>
            </w:r>
            <w:r w:rsidR="000A72CC"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trong ngày </w:t>
            </w:r>
          </w:p>
        </w:tc>
      </w:tr>
    </w:tbl>
    <w:p w:rsidR="002103D8" w:rsidRPr="006470F0" w:rsidRDefault="002103D8" w:rsidP="002103D8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3A6D89" w:rsidRPr="006470F0" w:rsidRDefault="00670215" w:rsidP="00670215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21528081"/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t>Feature Name (Example:  ATM Transaction)</w:t>
      </w:r>
      <w:bookmarkEnd w:id="2"/>
    </w:p>
    <w:p w:rsidR="00C86C3C" w:rsidRPr="006470F0" w:rsidRDefault="00C86C3C" w:rsidP="00C86C3C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Toc221528082"/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t>Feature Process Flow / Use Case Model</w:t>
      </w:r>
      <w:bookmarkEnd w:id="3"/>
    </w:p>
    <w:p w:rsidR="000A72CC" w:rsidRPr="006470F0" w:rsidRDefault="00D00833" w:rsidP="000A72CC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noProof/>
          <w:color w:val="000000" w:themeColor="text1"/>
          <w:sz w:val="26"/>
          <w:szCs w:val="26"/>
        </w:rPr>
        <w:drawing>
          <wp:inline distT="0" distB="0" distL="0" distR="0" wp14:anchorId="7267724D" wp14:editId="0598F261">
            <wp:extent cx="6000750" cy="359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0A72CC" w:rsidRPr="006470F0" w:rsidRDefault="000A72CC" w:rsidP="000A72CC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C86C3C" w:rsidRPr="006470F0" w:rsidRDefault="00C86C3C" w:rsidP="00C86C3C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221528083"/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33EAA" w:rsidRPr="006470F0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6870E0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C33EAA" w:rsidRPr="006470F0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6870E0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Đăng ký người dùng </w:t>
            </w:r>
          </w:p>
        </w:tc>
      </w:tr>
      <w:tr w:rsidR="00C33EAA" w:rsidRPr="006470F0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</w:tr>
      <w:tr w:rsidR="00C33EAA" w:rsidRPr="006470F0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14/09/2016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C86C3C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Revision Date</w:t>
            </w:r>
            <w:r w:rsidR="003A6D89"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470F0" w:rsidRDefault="00D00833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16/09/2016</w:t>
            </w:r>
          </w:p>
        </w:tc>
      </w:tr>
      <w:tr w:rsidR="00C33EAA" w:rsidRPr="006470F0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470F0" w:rsidRDefault="00D00833" w:rsidP="00A21FFC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Người dùng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470F0" w:rsidRDefault="003A6D89" w:rsidP="006D467B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470F0" w:rsidRDefault="003A6D89" w:rsidP="00D00833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0B04F7">
        <w:trPr>
          <w:trHeight w:val="813"/>
        </w:trPr>
        <w:tc>
          <w:tcPr>
            <w:tcW w:w="2628" w:type="dxa"/>
            <w:gridSpan w:val="2"/>
          </w:tcPr>
          <w:p w:rsidR="003A6D89" w:rsidRPr="006470F0" w:rsidRDefault="003A6D89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Preconditions:</w:t>
            </w:r>
          </w:p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(Yêu cầu)</w:t>
            </w:r>
          </w:p>
        </w:tc>
        <w:tc>
          <w:tcPr>
            <w:tcW w:w="7110" w:type="dxa"/>
            <w:gridSpan w:val="3"/>
          </w:tcPr>
          <w:p w:rsidR="00D00833" w:rsidRPr="006470F0" w:rsidRDefault="00D00833" w:rsidP="00D00833">
            <w:pPr>
              <w:pStyle w:val="Hints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:rsidR="000B04F7" w:rsidRPr="006470F0" w:rsidRDefault="00D00833" w:rsidP="00D00833">
            <w:pPr>
              <w:pStyle w:val="Hints"/>
              <w:ind w:left="720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Khách hàng phải </w:t>
            </w:r>
            <w:r w:rsidR="00C33EAA"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có thiết bị có thể kết nối với enternet.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C33EAA" w:rsidRPr="006470F0" w:rsidRDefault="00C33EAA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Khách hàng đăng ký thành công tài khoản của mình 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Normal Flow:</w:t>
            </w:r>
          </w:p>
        </w:tc>
        <w:tc>
          <w:tcPr>
            <w:tcW w:w="7110" w:type="dxa"/>
            <w:gridSpan w:val="3"/>
          </w:tcPr>
          <w:p w:rsidR="00C33EAA" w:rsidRPr="006470F0" w:rsidRDefault="00C33EAA" w:rsidP="00C33EAA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1.  Người dùng nhấn vào nút đăng kí</w:t>
            </w:r>
          </w:p>
          <w:p w:rsidR="00C33EAA" w:rsidRPr="006470F0" w:rsidRDefault="00C33EAA" w:rsidP="00C33EAA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2. Người dùng điền đầy đủ thông tin vào mẫu</w:t>
            </w:r>
          </w:p>
          <w:p w:rsidR="00C33EAA" w:rsidRPr="006470F0" w:rsidRDefault="00C33EAA" w:rsidP="00C33EAA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3. Người dùng nhấn nút chấp nhận để tạo tài khoản.</w:t>
            </w:r>
          </w:p>
          <w:p w:rsidR="00C33EAA" w:rsidRPr="006470F0" w:rsidRDefault="00C33EAA" w:rsidP="00C33EAA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Alternative Flows:</w:t>
            </w:r>
          </w:p>
          <w:p w:rsidR="00C33EAA" w:rsidRPr="006470F0" w:rsidRDefault="00C33EAA" w:rsidP="00C33EAA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10" w:type="dxa"/>
            <w:gridSpan w:val="3"/>
          </w:tcPr>
          <w:p w:rsidR="00C33EAA" w:rsidRPr="006470F0" w:rsidRDefault="00C33EAA" w:rsidP="00C33EAA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Exceptions:</w:t>
            </w:r>
          </w:p>
        </w:tc>
        <w:tc>
          <w:tcPr>
            <w:tcW w:w="7110" w:type="dxa"/>
            <w:gridSpan w:val="3"/>
          </w:tcPr>
          <w:p w:rsidR="00C33EAA" w:rsidRPr="006470F0" w:rsidRDefault="00C33EAA" w:rsidP="00C33EAA">
            <w:pPr>
              <w:numPr>
                <w:ilvl w:val="0"/>
                <w:numId w:val="2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Thông tin điền vào không hợp lệ</w:t>
            </w:r>
          </w:p>
          <w:p w:rsidR="00C33EAA" w:rsidRPr="006470F0" w:rsidRDefault="00C33EAA" w:rsidP="00C33EAA">
            <w:pPr>
              <w:numPr>
                <w:ilvl w:val="0"/>
                <w:numId w:val="2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Tên đăng nhập đã tồn tại.</w:t>
            </w:r>
          </w:p>
          <w:p w:rsidR="00C33EAA" w:rsidRPr="006470F0" w:rsidRDefault="00C33EAA" w:rsidP="00C33EAA">
            <w:pPr>
              <w:numPr>
                <w:ilvl w:val="0"/>
                <w:numId w:val="23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Điền thiếu thông tin cần thiết.</w:t>
            </w:r>
          </w:p>
          <w:p w:rsidR="00C33EAA" w:rsidRPr="006470F0" w:rsidRDefault="00C33EAA" w:rsidP="00C33EAA">
            <w:pPr>
              <w:ind w:left="36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Includes:</w:t>
            </w:r>
          </w:p>
        </w:tc>
        <w:tc>
          <w:tcPr>
            <w:tcW w:w="7110" w:type="dxa"/>
            <w:gridSpan w:val="3"/>
          </w:tcPr>
          <w:p w:rsidR="00C33EAA" w:rsidRPr="006470F0" w:rsidRDefault="0031601F" w:rsidP="0016386E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C86C3C">
        <w:trPr>
          <w:gridAfter w:val="3"/>
          <w:wAfter w:w="7110" w:type="dxa"/>
        </w:trPr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Frequency of Use: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33EAA" w:rsidRPr="006470F0" w:rsidRDefault="0031601F" w:rsidP="0016386E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Assumptions:</w:t>
            </w:r>
          </w:p>
        </w:tc>
        <w:tc>
          <w:tcPr>
            <w:tcW w:w="7110" w:type="dxa"/>
            <w:gridSpan w:val="3"/>
          </w:tcPr>
          <w:p w:rsidR="00C33EAA" w:rsidRPr="006470F0" w:rsidRDefault="0031601F" w:rsidP="006870E0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C86C3C">
        <w:tc>
          <w:tcPr>
            <w:tcW w:w="2628" w:type="dxa"/>
            <w:gridSpan w:val="2"/>
          </w:tcPr>
          <w:p w:rsidR="00C33EAA" w:rsidRPr="006470F0" w:rsidRDefault="00C33EAA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EAA" w:rsidRPr="006470F0" w:rsidRDefault="00C33EAA" w:rsidP="00C33EAA">
            <w:pPr>
              <w:pStyle w:val="Hints"/>
              <w:ind w:left="36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="0031601F"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</w:tbl>
    <w:p w:rsidR="00032406" w:rsidRPr="006470F0" w:rsidRDefault="00032406" w:rsidP="00083ABE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3416E1" w:rsidRPr="006470F0" w:rsidRDefault="003416E1" w:rsidP="00083ABE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3416E1" w:rsidRPr="006470F0" w:rsidRDefault="003416E1" w:rsidP="00083ABE">
      <w:pPr>
        <w:rPr>
          <w:rFonts w:ascii="Times New Roman" w:hAnsi="Times New Roman"/>
          <w:color w:val="000000" w:themeColor="text1"/>
          <w:sz w:val="26"/>
          <w:szCs w:val="26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33EAA" w:rsidRPr="006470F0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C33EAA">
            <w:pPr>
              <w:tabs>
                <w:tab w:val="left" w:pos="3300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ab/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A42154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Đăng nhập người dùng</w:t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Nguyễn Thị Thâp</w:t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14/09/2016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470F0" w:rsidRDefault="00C33EAA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16/09/2016</w:t>
            </w:r>
          </w:p>
        </w:tc>
      </w:tr>
      <w:tr w:rsidR="00C33EAA" w:rsidRPr="006470F0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470F0" w:rsidRDefault="00C33EAA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Người dùng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470F0" w:rsidRDefault="00D10A3B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Mô tả cách thức người dùng đăng nhập 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Default="00E364BC" w:rsidP="00A42154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 w:rsidRPr="006470F0">
              <w:rPr>
                <w:rFonts w:ascii="Times New Roman" w:hAnsi="Times New Roman"/>
                <w:sz w:val="26"/>
                <w:szCs w:val="26"/>
                <w:lang w:val="en-CA"/>
              </w:rPr>
              <w:t>N</w:t>
            </w:r>
            <w:r w:rsidR="00C33EAA" w:rsidRPr="006470F0">
              <w:rPr>
                <w:rFonts w:ascii="Times New Roman" w:hAnsi="Times New Roman"/>
                <w:sz w:val="26"/>
                <w:szCs w:val="26"/>
                <w:lang w:val="en-CA"/>
              </w:rPr>
              <w:t>hấn vào nút đăng nhập</w:t>
            </w:r>
          </w:p>
          <w:p w:rsidR="00772DC5" w:rsidRPr="006470F0" w:rsidRDefault="00772DC5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Người dùng đã có tài khoản trước đó.</w:t>
            </w:r>
          </w:p>
        </w:tc>
      </w:tr>
      <w:tr w:rsidR="00C33EAA" w:rsidRPr="006470F0" w:rsidTr="00A42154">
        <w:trPr>
          <w:trHeight w:val="255"/>
        </w:trPr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470F0" w:rsidRDefault="00E364BC" w:rsidP="00A42154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D10A3B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Hệ thống phải kết nối với sever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470F0" w:rsidRDefault="00D10A3B" w:rsidP="00D10A3B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Nếu đăng nhập thành công sẽ xuất hiện các chức năng của người dùng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Normal Flow:</w:t>
            </w:r>
          </w:p>
        </w:tc>
        <w:tc>
          <w:tcPr>
            <w:tcW w:w="7110" w:type="dxa"/>
            <w:gridSpan w:val="3"/>
          </w:tcPr>
          <w:p w:rsidR="00D10A3B" w:rsidRPr="00D10A3B" w:rsidRDefault="00D10A3B" w:rsidP="00D10A3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10A3B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Yêu cầu người dùng nhập tên và mật khẩu </w:t>
            </w:r>
          </w:p>
          <w:p w:rsidR="00E364BC" w:rsidRPr="00146371" w:rsidRDefault="00D10A3B" w:rsidP="00D10A3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10A3B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Nhấn vào nút Đăng Nhập  </w:t>
            </w:r>
          </w:p>
          <w:p w:rsidR="00146371" w:rsidRPr="00D10A3B" w:rsidRDefault="00146371" w:rsidP="00D10A3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Hệ thống kiểm tra thông tin đăng nhập .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Exceptions:</w:t>
            </w:r>
          </w:p>
        </w:tc>
        <w:tc>
          <w:tcPr>
            <w:tcW w:w="7110" w:type="dxa"/>
            <w:gridSpan w:val="3"/>
          </w:tcPr>
          <w:p w:rsidR="00E364BC" w:rsidRPr="006470F0" w:rsidRDefault="00E364BC" w:rsidP="00E364BC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Lỗi không đăng nhập được:</w:t>
            </w:r>
          </w:p>
          <w:p w:rsidR="00E364BC" w:rsidRPr="006470F0" w:rsidRDefault="00E364BC" w:rsidP="00E364BC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 khoản không đúng</w:t>
            </w:r>
          </w:p>
          <w:p w:rsidR="000B04F7" w:rsidRPr="006470F0" w:rsidRDefault="00E364BC" w:rsidP="00E364BC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Sai/Quên mật khẩu.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470F0" w:rsidRDefault="00C527F5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470F0" w:rsidRDefault="00C527F5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470F0" w:rsidRDefault="00C527F5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470F0" w:rsidRDefault="00C527F5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0B04F7" w:rsidRPr="006470F0" w:rsidTr="00A42154">
        <w:tc>
          <w:tcPr>
            <w:tcW w:w="2628" w:type="dxa"/>
            <w:gridSpan w:val="2"/>
          </w:tcPr>
          <w:p w:rsidR="000B04F7" w:rsidRPr="006470F0" w:rsidRDefault="000B04F7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470F0" w:rsidRDefault="00F14C09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Mật khẩu không chứa các ký tự đặc biệt</w:t>
            </w:r>
            <w:bookmarkStart w:id="5" w:name="_GoBack"/>
            <w:bookmarkEnd w:id="5"/>
          </w:p>
        </w:tc>
      </w:tr>
    </w:tbl>
    <w:p w:rsidR="000B04F7" w:rsidRPr="006470F0" w:rsidRDefault="000B04F7" w:rsidP="00083ABE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2103D8" w:rsidRPr="006470F0" w:rsidRDefault="002103D8" w:rsidP="002103D8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221528086"/>
      <w:r w:rsidRPr="006470F0">
        <w:rPr>
          <w:rFonts w:ascii="Times New Roman" w:hAnsi="Times New Roman" w:cs="Times New Roman"/>
          <w:color w:val="000000" w:themeColor="text1"/>
          <w:sz w:val="26"/>
          <w:szCs w:val="26"/>
        </w:rPr>
        <w:t>Use Case(s)</w:t>
      </w:r>
      <w:bookmarkEnd w:id="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33EAA" w:rsidRPr="006470F0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Đăng xuất người dùng </w:t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</w:tr>
      <w:tr w:rsidR="00C33EAA" w:rsidRPr="006470F0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14/09/2016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16/09/2016</w:t>
            </w:r>
          </w:p>
        </w:tc>
      </w:tr>
      <w:tr w:rsidR="00C33EAA" w:rsidRPr="006470F0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Người dùng 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lastRenderedPageBreak/>
              <w:t>Description:</w:t>
            </w:r>
          </w:p>
        </w:tc>
        <w:tc>
          <w:tcPr>
            <w:tcW w:w="7110" w:type="dxa"/>
            <w:gridSpan w:val="3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470F0" w:rsidRDefault="002212F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Phải nhấn vào nút đăng xuất </w:t>
            </w:r>
          </w:p>
        </w:tc>
      </w:tr>
      <w:tr w:rsidR="00C33EAA" w:rsidRPr="006470F0" w:rsidTr="000B04F7">
        <w:trPr>
          <w:trHeight w:val="255"/>
        </w:trPr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470F0" w:rsidRDefault="002212FF" w:rsidP="000B04F7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Thoát ra khỏi tài khoản </w:t>
            </w:r>
            <w:r w:rsidR="0031601F"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.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470F0" w:rsidRDefault="00D70A09" w:rsidP="000B04F7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Mô tả cách thức người dùng đăng xuất 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470F0" w:rsidRDefault="002212FF" w:rsidP="000B04F7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Người dùng chỉ cần nhấn vào nút đăng xuất </w:t>
            </w:r>
            <w:r w:rsidR="0031601F"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470F0" w:rsidRDefault="002103D8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Exceptions:</w:t>
            </w:r>
          </w:p>
        </w:tc>
        <w:tc>
          <w:tcPr>
            <w:tcW w:w="7110" w:type="dxa"/>
            <w:gridSpan w:val="3"/>
          </w:tcPr>
          <w:p w:rsidR="0031601F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Đăng xuất không thành công :</w:t>
            </w:r>
          </w:p>
          <w:p w:rsidR="002103D8" w:rsidRPr="006470F0" w:rsidRDefault="0031601F" w:rsidP="0031601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Lỗi kết nối mạng 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C33EAA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</w:t>
            </w:r>
          </w:p>
        </w:tc>
      </w:tr>
      <w:tr w:rsidR="0031601F" w:rsidRPr="006470F0" w:rsidTr="00A42154">
        <w:tc>
          <w:tcPr>
            <w:tcW w:w="2628" w:type="dxa"/>
            <w:gridSpan w:val="2"/>
          </w:tcPr>
          <w:p w:rsidR="002103D8" w:rsidRPr="006470F0" w:rsidRDefault="002103D8" w:rsidP="00A42154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1601F" w:rsidRPr="006470F0" w:rsidRDefault="0031601F" w:rsidP="00A42154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</w:tbl>
    <w:p w:rsidR="0031601F" w:rsidRPr="006470F0" w:rsidRDefault="0031601F">
      <w:pPr>
        <w:rPr>
          <w:rFonts w:ascii="Times New Roman" w:hAnsi="Times New Roman"/>
          <w:sz w:val="26"/>
          <w:szCs w:val="26"/>
        </w:rPr>
      </w:pPr>
    </w:p>
    <w:p w:rsidR="0031601F" w:rsidRPr="006470F0" w:rsidRDefault="0031601F">
      <w:pPr>
        <w:rPr>
          <w:rFonts w:ascii="Times New Roman" w:hAnsi="Times New Roman"/>
          <w:sz w:val="26"/>
          <w:szCs w:val="26"/>
        </w:rPr>
      </w:pPr>
      <w:r w:rsidRPr="006470F0">
        <w:rPr>
          <w:rFonts w:ascii="Times New Roman" w:hAnsi="Times New Roman"/>
          <w:sz w:val="26"/>
          <w:szCs w:val="26"/>
        </w:rPr>
        <w:br w:type="page"/>
      </w:r>
    </w:p>
    <w:p w:rsidR="00433099" w:rsidRPr="006470F0" w:rsidRDefault="00433099" w:rsidP="00433099">
      <w:pPr>
        <w:pStyle w:val="ListParagraph"/>
        <w:numPr>
          <w:ilvl w:val="1"/>
          <w:numId w:val="26"/>
        </w:numPr>
        <w:rPr>
          <w:rFonts w:ascii="Times New Roman" w:hAnsi="Times New Roman"/>
          <w:sz w:val="26"/>
          <w:szCs w:val="26"/>
        </w:rPr>
      </w:pPr>
      <w:r w:rsidRPr="006470F0">
        <w:rPr>
          <w:rFonts w:ascii="Times New Roman" w:hAnsi="Times New Roman"/>
          <w:sz w:val="26"/>
          <w:szCs w:val="26"/>
        </w:rPr>
        <w:lastRenderedPageBreak/>
        <w:t>Usercase</w:t>
      </w:r>
    </w:p>
    <w:p w:rsidR="00433099" w:rsidRPr="006470F0" w:rsidRDefault="00433099" w:rsidP="00433099">
      <w:pPr>
        <w:rPr>
          <w:rFonts w:ascii="Times New Roman" w:hAnsi="Times New Roman"/>
          <w:sz w:val="26"/>
          <w:szCs w:val="26"/>
        </w:rPr>
      </w:pPr>
    </w:p>
    <w:p w:rsidR="00433099" w:rsidRPr="006470F0" w:rsidRDefault="00433099" w:rsidP="00433099">
      <w:pPr>
        <w:rPr>
          <w:rFonts w:ascii="Times New Roman" w:hAnsi="Times New Roman"/>
          <w:sz w:val="26"/>
          <w:szCs w:val="26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3099" w:rsidRPr="006470F0" w:rsidTr="00F8682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tabs>
                <w:tab w:val="left" w:pos="3300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ab/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Đăng nhập admin</w:t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Nguyễn Thị Thâp</w:t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14/09/2016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16/09/2016</w:t>
            </w:r>
          </w:p>
        </w:tc>
      </w:tr>
      <w:tr w:rsidR="00433099" w:rsidRPr="006470F0" w:rsidTr="00F8682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3099" w:rsidRPr="006470F0" w:rsidRDefault="00D70A0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Cách thức đăng nhập admin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Trigger: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sz w:val="26"/>
                <w:szCs w:val="26"/>
                <w:lang w:val="en-CA"/>
              </w:rPr>
              <w:t>Nhấn vào nút đăng nhập</w:t>
            </w:r>
          </w:p>
        </w:tc>
      </w:tr>
      <w:tr w:rsidR="00433099" w:rsidRPr="006470F0" w:rsidTr="00F8682F">
        <w:trPr>
          <w:trHeight w:val="255"/>
        </w:trPr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0A09" w:rsidRDefault="00433099" w:rsidP="00F8682F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Người dùng cần </w:t>
            </w:r>
            <w:r w:rsidR="00D70A09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nhập tên đăng nhập và password.</w:t>
            </w:r>
          </w:p>
          <w:p w:rsidR="00433099" w:rsidRPr="006470F0" w:rsidRDefault="00D70A09" w:rsidP="00F8682F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</w:t>
            </w:r>
            <w:r w:rsidR="00433099"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hấn vào nút đăng nhập 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Đăng nhập với quyền Admin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Thực hiện các chức năng của admin:đăng bài,…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Exceptions: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Lỗi không đăng nhập được:</w:t>
            </w:r>
          </w:p>
          <w:p w:rsidR="00433099" w:rsidRPr="006470F0" w:rsidRDefault="00433099" w:rsidP="00F8682F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 khoản không đúng</w:t>
            </w:r>
          </w:p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Sai/Quên mật khẩu.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Includes: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</w:tbl>
    <w:p w:rsidR="00433099" w:rsidRPr="006470F0" w:rsidRDefault="00433099" w:rsidP="00433099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433099" w:rsidRPr="006470F0" w:rsidRDefault="00433099" w:rsidP="00433099">
      <w:pPr>
        <w:pStyle w:val="ListParagraph"/>
        <w:numPr>
          <w:ilvl w:val="1"/>
          <w:numId w:val="26"/>
        </w:numPr>
        <w:rPr>
          <w:rFonts w:ascii="Times New Roman" w:hAnsi="Times New Roman"/>
          <w:color w:val="000000" w:themeColor="text1"/>
          <w:sz w:val="26"/>
          <w:szCs w:val="26"/>
        </w:rPr>
      </w:pPr>
      <w:r w:rsidRPr="006470F0">
        <w:rPr>
          <w:rFonts w:ascii="Times New Roman" w:hAnsi="Times New Roman"/>
          <w:color w:val="000000" w:themeColor="text1"/>
          <w:sz w:val="26"/>
          <w:szCs w:val="26"/>
        </w:rPr>
        <w:t xml:space="preserve">Usercase </w:t>
      </w:r>
    </w:p>
    <w:p w:rsidR="00433099" w:rsidRPr="006470F0" w:rsidRDefault="00433099" w:rsidP="00433099">
      <w:pPr>
        <w:ind w:left="360"/>
        <w:rPr>
          <w:rFonts w:ascii="Times New Roman" w:hAnsi="Times New Roman"/>
          <w:color w:val="000000" w:themeColor="text1"/>
          <w:sz w:val="26"/>
          <w:szCs w:val="26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3099" w:rsidRPr="006470F0" w:rsidTr="00F8682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tabs>
                <w:tab w:val="left" w:pos="3300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ab/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433099">
            <w:pPr>
              <w:pStyle w:val="Hints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Đăng xuất  admin</w:t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Nguyễn Thị Thập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Nguyễn Thị Thâp</w:t>
            </w:r>
          </w:p>
        </w:tc>
      </w:tr>
      <w:tr w:rsidR="00433099" w:rsidRPr="006470F0" w:rsidTr="00F8682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14/09/2016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16/09/2016</w:t>
            </w:r>
          </w:p>
        </w:tc>
      </w:tr>
      <w:tr w:rsidR="00433099" w:rsidRPr="006470F0" w:rsidTr="00F8682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Admin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Trigger: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sz w:val="26"/>
                <w:szCs w:val="26"/>
                <w:lang w:val="en-CA"/>
              </w:rPr>
              <w:t xml:space="preserve">Nhấn vào nút </w:t>
            </w:r>
            <w:r w:rsidR="00D70A09">
              <w:rPr>
                <w:rFonts w:ascii="Times New Roman" w:hAnsi="Times New Roman"/>
                <w:sz w:val="26"/>
                <w:szCs w:val="26"/>
                <w:lang w:val="en-CA"/>
              </w:rPr>
              <w:t xml:space="preserve">đăng </w:t>
            </w:r>
            <w:r w:rsidRPr="006470F0">
              <w:rPr>
                <w:rFonts w:ascii="Times New Roman" w:hAnsi="Times New Roman"/>
                <w:sz w:val="26"/>
                <w:szCs w:val="26"/>
                <w:lang w:val="en-CA"/>
              </w:rPr>
              <w:t xml:space="preserve">xuất </w:t>
            </w:r>
          </w:p>
        </w:tc>
      </w:tr>
      <w:tr w:rsidR="00433099" w:rsidRPr="006470F0" w:rsidTr="00F8682F">
        <w:trPr>
          <w:trHeight w:val="255"/>
        </w:trPr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433099">
            <w:pP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Người dùng cần nhấn vào nút đăng xuất 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lastRenderedPageBreak/>
              <w:t>Postconditions: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Thoát ra khỏi tài khoản của admin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Exceptions: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ind w:left="180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Lỗi không đăng xuất được:</w:t>
            </w:r>
          </w:p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Lỗi kết nối mạng Enternet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Includes: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  <w:tr w:rsidR="00433099" w:rsidRPr="006470F0" w:rsidTr="00F8682F">
        <w:tc>
          <w:tcPr>
            <w:tcW w:w="2628" w:type="dxa"/>
            <w:gridSpan w:val="2"/>
          </w:tcPr>
          <w:p w:rsidR="00433099" w:rsidRPr="006470F0" w:rsidRDefault="00433099" w:rsidP="00F8682F">
            <w:pPr>
              <w:jc w:val="right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3099" w:rsidRPr="006470F0" w:rsidRDefault="00433099" w:rsidP="00F8682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70F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</w:t>
            </w:r>
          </w:p>
        </w:tc>
      </w:tr>
    </w:tbl>
    <w:p w:rsidR="00433099" w:rsidRPr="006470F0" w:rsidRDefault="00433099" w:rsidP="00433099">
      <w:pPr>
        <w:rPr>
          <w:rFonts w:ascii="Times New Roman" w:hAnsi="Times New Roman"/>
          <w:color w:val="000000" w:themeColor="text1"/>
          <w:sz w:val="26"/>
          <w:szCs w:val="26"/>
        </w:rPr>
      </w:pPr>
    </w:p>
    <w:p w:rsidR="00433099" w:rsidRPr="006470F0" w:rsidRDefault="00433099" w:rsidP="00433099">
      <w:pPr>
        <w:ind w:left="360"/>
        <w:rPr>
          <w:rFonts w:ascii="Times New Roman" w:hAnsi="Times New Roman"/>
          <w:color w:val="000000" w:themeColor="text1"/>
          <w:sz w:val="26"/>
          <w:szCs w:val="26"/>
        </w:rPr>
      </w:pPr>
    </w:p>
    <w:p w:rsidR="0031601F" w:rsidRPr="006470F0" w:rsidRDefault="0031601F" w:rsidP="00433099">
      <w:pPr>
        <w:rPr>
          <w:rFonts w:ascii="Times New Roman" w:hAnsi="Times New Roman"/>
          <w:sz w:val="26"/>
          <w:szCs w:val="26"/>
        </w:rPr>
      </w:pPr>
      <w:r w:rsidRPr="006470F0">
        <w:rPr>
          <w:rFonts w:ascii="Times New Roman" w:hAnsi="Times New Roman"/>
          <w:sz w:val="26"/>
          <w:szCs w:val="26"/>
        </w:rPr>
        <w:br w:type="page"/>
      </w:r>
      <w:r w:rsidRPr="006470F0">
        <w:rPr>
          <w:rFonts w:ascii="Times New Roman" w:hAnsi="Times New Roman"/>
          <w:sz w:val="26"/>
          <w:szCs w:val="26"/>
        </w:rPr>
        <w:lastRenderedPageBreak/>
        <w:br w:type="page"/>
      </w:r>
    </w:p>
    <w:p w:rsidR="0031601F" w:rsidRPr="006470F0" w:rsidRDefault="0031601F">
      <w:pPr>
        <w:rPr>
          <w:rFonts w:ascii="Times New Roman" w:hAnsi="Times New Roman"/>
          <w:sz w:val="26"/>
          <w:szCs w:val="26"/>
        </w:rPr>
      </w:pPr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7" w:name="_Toc221412490"/>
      <w:bookmarkStart w:id="8" w:name="_Toc221412565"/>
      <w:bookmarkStart w:id="9" w:name="_Toc221413038"/>
      <w:bookmarkStart w:id="10" w:name="_Toc221413152"/>
      <w:bookmarkStart w:id="11" w:name="_Toc221413219"/>
      <w:bookmarkStart w:id="12" w:name="_Toc221414483"/>
      <w:bookmarkStart w:id="13" w:name="_Toc221414561"/>
      <w:bookmarkStart w:id="14" w:name="_Toc221414643"/>
      <w:bookmarkStart w:id="15" w:name="_Toc221414829"/>
      <w:bookmarkStart w:id="16" w:name="_Toc221414951"/>
      <w:bookmarkStart w:id="17" w:name="_Toc221415339"/>
      <w:bookmarkStart w:id="18" w:name="_Toc221416323"/>
      <w:bookmarkStart w:id="19" w:name="_Toc221522344"/>
      <w:bookmarkStart w:id="20" w:name="_Toc22152808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21" w:name="_Toc221414484"/>
      <w:bookmarkStart w:id="22" w:name="_Toc221414562"/>
      <w:bookmarkStart w:id="23" w:name="_Toc221414644"/>
      <w:bookmarkStart w:id="24" w:name="_Toc221414830"/>
      <w:bookmarkStart w:id="25" w:name="_Toc221414952"/>
      <w:bookmarkStart w:id="26" w:name="_Toc221415340"/>
      <w:bookmarkStart w:id="27" w:name="_Toc221416324"/>
      <w:bookmarkStart w:id="28" w:name="_Toc221522345"/>
      <w:bookmarkStart w:id="29" w:name="_Toc22152808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30" w:name="_Toc221414485"/>
      <w:bookmarkStart w:id="31" w:name="_Toc221414563"/>
      <w:bookmarkStart w:id="32" w:name="_Toc221414645"/>
      <w:bookmarkStart w:id="33" w:name="_Toc221414831"/>
      <w:bookmarkStart w:id="34" w:name="_Toc221414953"/>
      <w:bookmarkStart w:id="35" w:name="_Toc221415341"/>
      <w:bookmarkStart w:id="36" w:name="_Toc221416325"/>
      <w:bookmarkStart w:id="37" w:name="_Toc221522346"/>
      <w:bookmarkStart w:id="38" w:name="_Toc22152808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39" w:name="_Toc221414486"/>
      <w:bookmarkStart w:id="40" w:name="_Toc221414564"/>
      <w:bookmarkStart w:id="41" w:name="_Toc221414646"/>
      <w:bookmarkStart w:id="42" w:name="_Toc221414832"/>
      <w:bookmarkStart w:id="43" w:name="_Toc221414954"/>
      <w:bookmarkStart w:id="44" w:name="_Toc221415342"/>
      <w:bookmarkStart w:id="45" w:name="_Toc221416326"/>
      <w:bookmarkStart w:id="46" w:name="_Toc221522347"/>
      <w:bookmarkStart w:id="47" w:name="_Toc22152809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48" w:name="_Toc221414487"/>
      <w:bookmarkStart w:id="49" w:name="_Toc221414565"/>
      <w:bookmarkStart w:id="50" w:name="_Toc221414647"/>
      <w:bookmarkStart w:id="51" w:name="_Toc221414833"/>
      <w:bookmarkStart w:id="52" w:name="_Toc221414955"/>
      <w:bookmarkStart w:id="53" w:name="_Toc221415343"/>
      <w:bookmarkStart w:id="54" w:name="_Toc221416327"/>
      <w:bookmarkStart w:id="55" w:name="_Toc221522348"/>
      <w:bookmarkStart w:id="56" w:name="_Toc22152809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57" w:name="_Toc221414488"/>
      <w:bookmarkStart w:id="58" w:name="_Toc221414566"/>
      <w:bookmarkStart w:id="59" w:name="_Toc221414648"/>
      <w:bookmarkStart w:id="60" w:name="_Toc221414834"/>
      <w:bookmarkStart w:id="61" w:name="_Toc221414956"/>
      <w:bookmarkStart w:id="62" w:name="_Toc221415344"/>
      <w:bookmarkStart w:id="63" w:name="_Toc221416328"/>
      <w:bookmarkStart w:id="64" w:name="_Toc221522349"/>
      <w:bookmarkStart w:id="65" w:name="_Toc22152809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66" w:name="_Toc221414489"/>
      <w:bookmarkStart w:id="67" w:name="_Toc221414567"/>
      <w:bookmarkStart w:id="68" w:name="_Toc221414649"/>
      <w:bookmarkStart w:id="69" w:name="_Toc221414835"/>
      <w:bookmarkStart w:id="70" w:name="_Toc221414957"/>
      <w:bookmarkStart w:id="71" w:name="_Toc221415345"/>
      <w:bookmarkStart w:id="72" w:name="_Toc221416329"/>
      <w:bookmarkStart w:id="73" w:name="_Toc221522350"/>
      <w:bookmarkStart w:id="74" w:name="_Toc22152809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75" w:name="_Toc221414490"/>
      <w:bookmarkStart w:id="76" w:name="_Toc221414568"/>
      <w:bookmarkStart w:id="77" w:name="_Toc221414650"/>
      <w:bookmarkStart w:id="78" w:name="_Toc221414836"/>
      <w:bookmarkStart w:id="79" w:name="_Toc221414958"/>
      <w:bookmarkStart w:id="80" w:name="_Toc221415346"/>
      <w:bookmarkStart w:id="81" w:name="_Toc221416330"/>
      <w:bookmarkStart w:id="82" w:name="_Toc221522351"/>
      <w:bookmarkStart w:id="83" w:name="_Toc22152809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84" w:name="_Toc221414491"/>
      <w:bookmarkStart w:id="85" w:name="_Toc221414569"/>
      <w:bookmarkStart w:id="86" w:name="_Toc221414651"/>
      <w:bookmarkStart w:id="87" w:name="_Toc221414837"/>
      <w:bookmarkStart w:id="88" w:name="_Toc221414959"/>
      <w:bookmarkStart w:id="89" w:name="_Toc221415347"/>
      <w:bookmarkStart w:id="90" w:name="_Toc221416331"/>
      <w:bookmarkStart w:id="91" w:name="_Toc221522352"/>
      <w:bookmarkStart w:id="92" w:name="_Toc22152809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93" w:name="_Toc221414492"/>
      <w:bookmarkStart w:id="94" w:name="_Toc221414570"/>
      <w:bookmarkStart w:id="95" w:name="_Toc221414652"/>
      <w:bookmarkStart w:id="96" w:name="_Toc221414838"/>
      <w:bookmarkStart w:id="97" w:name="_Toc221414960"/>
      <w:bookmarkStart w:id="98" w:name="_Toc221415348"/>
      <w:bookmarkStart w:id="99" w:name="_Toc221416332"/>
      <w:bookmarkStart w:id="100" w:name="_Toc221522353"/>
      <w:bookmarkStart w:id="101" w:name="_Toc221528096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7164FF" w:rsidRPr="006470F0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ascii="Times New Roman" w:hAnsi="Times New Roman"/>
          <w:b/>
          <w:bCs/>
          <w:i/>
          <w:iCs/>
          <w:vanish/>
          <w:color w:val="000000" w:themeColor="text1"/>
          <w:sz w:val="26"/>
          <w:szCs w:val="26"/>
        </w:rPr>
      </w:pPr>
      <w:bookmarkStart w:id="102" w:name="_Toc221414493"/>
      <w:bookmarkStart w:id="103" w:name="_Toc221414571"/>
      <w:bookmarkStart w:id="104" w:name="_Toc221414653"/>
      <w:bookmarkStart w:id="105" w:name="_Toc221414839"/>
      <w:bookmarkStart w:id="106" w:name="_Toc221414961"/>
      <w:bookmarkStart w:id="107" w:name="_Toc221415349"/>
      <w:bookmarkStart w:id="108" w:name="_Toc221416333"/>
      <w:bookmarkStart w:id="109" w:name="_Toc221522354"/>
      <w:bookmarkStart w:id="110" w:name="_Toc221528097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sectPr w:rsidR="007164FF" w:rsidRPr="006470F0" w:rsidSect="00960F0D">
      <w:headerReference w:type="default" r:id="rId10"/>
      <w:footerReference w:type="default" r:id="rId11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D7A" w:rsidRDefault="00850D7A">
      <w:r>
        <w:separator/>
      </w:r>
    </w:p>
  </w:endnote>
  <w:endnote w:type="continuationSeparator" w:id="0">
    <w:p w:rsidR="00850D7A" w:rsidRDefault="0085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F14C09">
      <w:rPr>
        <w:noProof/>
        <w:sz w:val="12"/>
        <w:szCs w:val="12"/>
      </w:rPr>
      <w:t>7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146371">
      <w:rPr>
        <w:noProof/>
        <w:sz w:val="12"/>
        <w:szCs w:val="12"/>
      </w:rPr>
      <w:t>9/19/2016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D7A" w:rsidRDefault="00850D7A">
      <w:r>
        <w:separator/>
      </w:r>
    </w:p>
  </w:footnote>
  <w:footnote w:type="continuationSeparator" w:id="0">
    <w:p w:rsidR="00850D7A" w:rsidRDefault="00850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>
    <w:nsid w:val="269569F2"/>
    <w:multiLevelType w:val="multilevel"/>
    <w:tmpl w:val="BB7AB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731EBE"/>
    <w:multiLevelType w:val="hybridMultilevel"/>
    <w:tmpl w:val="BE6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>
    <w:nsid w:val="5F0D4AE2"/>
    <w:multiLevelType w:val="multilevel"/>
    <w:tmpl w:val="BB7AB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6"/>
  </w:num>
  <w:num w:numId="5">
    <w:abstractNumId w:val="14"/>
  </w:num>
  <w:num w:numId="6">
    <w:abstractNumId w:val="18"/>
  </w:num>
  <w:num w:numId="7">
    <w:abstractNumId w:val="25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23"/>
  </w:num>
  <w:num w:numId="13">
    <w:abstractNumId w:val="15"/>
  </w:num>
  <w:num w:numId="14">
    <w:abstractNumId w:val="22"/>
  </w:num>
  <w:num w:numId="15">
    <w:abstractNumId w:val="1"/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20"/>
  </w:num>
  <w:num w:numId="22">
    <w:abstractNumId w:val="17"/>
  </w:num>
  <w:num w:numId="23">
    <w:abstractNumId w:val="0"/>
  </w:num>
  <w:num w:numId="24">
    <w:abstractNumId w:val="11"/>
  </w:num>
  <w:num w:numId="25">
    <w:abstractNumId w:val="24"/>
  </w:num>
  <w:num w:numId="26">
    <w:abstractNumId w:val="9"/>
  </w:num>
  <w:num w:numId="27">
    <w:abstractNumId w:val="19"/>
  </w:num>
  <w:num w:numId="2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1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A72CC"/>
    <w:rsid w:val="000B04F7"/>
    <w:rsid w:val="000B62E1"/>
    <w:rsid w:val="000D1E0B"/>
    <w:rsid w:val="000F15B8"/>
    <w:rsid w:val="000F1D74"/>
    <w:rsid w:val="001035B5"/>
    <w:rsid w:val="0010541A"/>
    <w:rsid w:val="00105E19"/>
    <w:rsid w:val="00111840"/>
    <w:rsid w:val="00111CBF"/>
    <w:rsid w:val="00117877"/>
    <w:rsid w:val="00131833"/>
    <w:rsid w:val="00133949"/>
    <w:rsid w:val="0013598B"/>
    <w:rsid w:val="001439D6"/>
    <w:rsid w:val="00146371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2FF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1601F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3099"/>
    <w:rsid w:val="00451D5E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2ADF"/>
    <w:rsid w:val="00514E3F"/>
    <w:rsid w:val="0052078C"/>
    <w:rsid w:val="00532270"/>
    <w:rsid w:val="00535E76"/>
    <w:rsid w:val="00541CF9"/>
    <w:rsid w:val="00545B77"/>
    <w:rsid w:val="0055091B"/>
    <w:rsid w:val="00553288"/>
    <w:rsid w:val="00557499"/>
    <w:rsid w:val="005631E1"/>
    <w:rsid w:val="00575794"/>
    <w:rsid w:val="00593619"/>
    <w:rsid w:val="005A5C9D"/>
    <w:rsid w:val="005B4215"/>
    <w:rsid w:val="005C1BA9"/>
    <w:rsid w:val="005C5471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470F0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2DC5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50D7A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65F2C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33EAA"/>
    <w:rsid w:val="00C40149"/>
    <w:rsid w:val="00C42F26"/>
    <w:rsid w:val="00C4467F"/>
    <w:rsid w:val="00C527F5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0833"/>
    <w:rsid w:val="00D01B00"/>
    <w:rsid w:val="00D10A3B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0A09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364BC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14C09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A0676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download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1602C9-04F4-4222-ABD1-62094EE7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74</TotalTime>
  <Pages>12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5205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Frank</dc:creator>
  <dc:description>This template was provided to the IIBA</dc:description>
  <cp:lastModifiedBy>Mr.</cp:lastModifiedBy>
  <cp:revision>9</cp:revision>
  <cp:lastPrinted>2009-02-05T12:31:00Z</cp:lastPrinted>
  <dcterms:created xsi:type="dcterms:W3CDTF">2012-10-01T15:07:00Z</dcterms:created>
  <dcterms:modified xsi:type="dcterms:W3CDTF">2016-09-19T02:32:00Z</dcterms:modified>
</cp:coreProperties>
</file>